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9FCEA" w14:textId="52430CE3" w:rsidR="001F3537" w:rsidRPr="0075661B" w:rsidRDefault="001F3537" w:rsidP="00D051F6">
      <w:pPr>
        <w:autoSpaceDE w:val="0"/>
        <w:autoSpaceDN w:val="0"/>
        <w:outlineLvl w:val="0"/>
        <w:rPr>
          <w:rFonts w:ascii="Times" w:hAnsi="Times"/>
          <w:sz w:val="20"/>
        </w:rPr>
      </w:pPr>
      <w:bookmarkStart w:id="0" w:name="_GoBack"/>
      <w:bookmarkEnd w:id="0"/>
    </w:p>
    <w:sectPr w:rsidR="001F3537" w:rsidRPr="0075661B" w:rsidSect="00FC28BB">
      <w:headerReference w:type="even" r:id="rId6"/>
      <w:footerReference w:type="first" r:id="rId7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ADCB0" w14:textId="77777777" w:rsidR="0095150C" w:rsidRDefault="0095150C">
      <w:r>
        <w:separator/>
      </w:r>
    </w:p>
  </w:endnote>
  <w:endnote w:type="continuationSeparator" w:id="0">
    <w:p w14:paraId="75913400" w14:textId="77777777" w:rsidR="0095150C" w:rsidRDefault="0095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47205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32F39F89" wp14:editId="473C1E9D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1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50B0" wp14:editId="1177601C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8FF80E9" w14:textId="77777777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 w:rsidRPr="00D114A7"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University of Southern California</w:t>
                          </w:r>
                        </w:p>
                        <w:p w14:paraId="5D014F1F" w14:textId="77777777" w:rsidR="00575733" w:rsidRPr="00D114A7" w:rsidRDefault="00FA6A7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941 Bloom Walk, SAL 342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, Los Angeles, California 90089-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0781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Tel: 213 740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7129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" filled="f" stroked="f">
              <v:path arrowok="t"/>
              <v:textbox>
                <w:txbxContent>
                  <w:p w:rsidR="00575733" w:rsidRPr="00D114A7" w:rsidRDefault="00575733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 w:rsidRPr="00D114A7"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University of Southern California</w:t>
                    </w:r>
                  </w:p>
                  <w:p w:rsidR="00575733" w:rsidRPr="00D114A7" w:rsidRDefault="00FA6A7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941 Bloom Walk, SAL 342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, Los Angeles, California 90089-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0781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</w:t>
                    </w:r>
                    <w:proofErr w:type="gramEnd"/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Tel: 213 740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7129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140F7" w14:textId="77777777" w:rsidR="0095150C" w:rsidRDefault="0095150C">
      <w:r>
        <w:separator/>
      </w:r>
    </w:p>
  </w:footnote>
  <w:footnote w:type="continuationSeparator" w:id="0">
    <w:p w14:paraId="47FA6621" w14:textId="77777777" w:rsidR="0095150C" w:rsidRDefault="009515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6BCE9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77EEECBA" wp14:editId="23FC8778">
          <wp:extent cx="5652770" cy="7315200"/>
          <wp:effectExtent l="0" t="0" r="0" b="0"/>
          <wp:docPr id="2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37"/>
    <w:rsid w:val="00027A85"/>
    <w:rsid w:val="00040C08"/>
    <w:rsid w:val="000861D2"/>
    <w:rsid w:val="00094C42"/>
    <w:rsid w:val="000C0622"/>
    <w:rsid w:val="000F0FB1"/>
    <w:rsid w:val="001343D2"/>
    <w:rsid w:val="00167695"/>
    <w:rsid w:val="0017275E"/>
    <w:rsid w:val="00196A6D"/>
    <w:rsid w:val="001F3537"/>
    <w:rsid w:val="001F7D82"/>
    <w:rsid w:val="00223EAE"/>
    <w:rsid w:val="00226F57"/>
    <w:rsid w:val="00233E85"/>
    <w:rsid w:val="0025360B"/>
    <w:rsid w:val="00270B41"/>
    <w:rsid w:val="002854E8"/>
    <w:rsid w:val="002D483E"/>
    <w:rsid w:val="002D55FE"/>
    <w:rsid w:val="00316B7E"/>
    <w:rsid w:val="00337648"/>
    <w:rsid w:val="003431C2"/>
    <w:rsid w:val="003633E5"/>
    <w:rsid w:val="003743C2"/>
    <w:rsid w:val="00376829"/>
    <w:rsid w:val="003B3A30"/>
    <w:rsid w:val="003B6513"/>
    <w:rsid w:val="00422E09"/>
    <w:rsid w:val="00430206"/>
    <w:rsid w:val="00455843"/>
    <w:rsid w:val="004C3DC8"/>
    <w:rsid w:val="00535C1C"/>
    <w:rsid w:val="0053789E"/>
    <w:rsid w:val="00537C51"/>
    <w:rsid w:val="00546C32"/>
    <w:rsid w:val="00575733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87EB3"/>
    <w:rsid w:val="006B17C1"/>
    <w:rsid w:val="007021FA"/>
    <w:rsid w:val="0070709F"/>
    <w:rsid w:val="00707344"/>
    <w:rsid w:val="0071386E"/>
    <w:rsid w:val="00733D9D"/>
    <w:rsid w:val="00743D45"/>
    <w:rsid w:val="0075661B"/>
    <w:rsid w:val="00773303"/>
    <w:rsid w:val="007B0E0F"/>
    <w:rsid w:val="007F3DEF"/>
    <w:rsid w:val="0081363F"/>
    <w:rsid w:val="00836CAB"/>
    <w:rsid w:val="008535B0"/>
    <w:rsid w:val="00863337"/>
    <w:rsid w:val="0087404A"/>
    <w:rsid w:val="0088077F"/>
    <w:rsid w:val="008D6FB8"/>
    <w:rsid w:val="008E3B18"/>
    <w:rsid w:val="00912A7D"/>
    <w:rsid w:val="00921BFB"/>
    <w:rsid w:val="0095150C"/>
    <w:rsid w:val="00973378"/>
    <w:rsid w:val="009900F5"/>
    <w:rsid w:val="009959E9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50C00"/>
    <w:rsid w:val="00B729B5"/>
    <w:rsid w:val="00B838B4"/>
    <w:rsid w:val="00BA72D7"/>
    <w:rsid w:val="00BB761E"/>
    <w:rsid w:val="00C04031"/>
    <w:rsid w:val="00C61F31"/>
    <w:rsid w:val="00C915B7"/>
    <w:rsid w:val="00C92246"/>
    <w:rsid w:val="00CC2849"/>
    <w:rsid w:val="00CE257C"/>
    <w:rsid w:val="00CF0930"/>
    <w:rsid w:val="00D051F6"/>
    <w:rsid w:val="00D05ACB"/>
    <w:rsid w:val="00D5125E"/>
    <w:rsid w:val="00D60611"/>
    <w:rsid w:val="00D6780F"/>
    <w:rsid w:val="00DA0C28"/>
    <w:rsid w:val="00DD4857"/>
    <w:rsid w:val="00DE6014"/>
    <w:rsid w:val="00E05674"/>
    <w:rsid w:val="00E158B3"/>
    <w:rsid w:val="00E21C11"/>
    <w:rsid w:val="00E254FC"/>
    <w:rsid w:val="00E64A8C"/>
    <w:rsid w:val="00E82D3C"/>
    <w:rsid w:val="00EA3164"/>
    <w:rsid w:val="00EF1C08"/>
    <w:rsid w:val="00F0607B"/>
    <w:rsid w:val="00F263EF"/>
    <w:rsid w:val="00F26F5E"/>
    <w:rsid w:val="00F57CBE"/>
    <w:rsid w:val="00F827ED"/>
    <w:rsid w:val="00F93F1B"/>
    <w:rsid w:val="00FA6A79"/>
    <w:rsid w:val="00FC28BB"/>
    <w:rsid w:val="00FE15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927B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David Valdez</cp:lastModifiedBy>
  <cp:revision>4</cp:revision>
  <cp:lastPrinted>2017-04-11T13:46:00Z</cp:lastPrinted>
  <dcterms:created xsi:type="dcterms:W3CDTF">2018-10-14T23:21:00Z</dcterms:created>
  <dcterms:modified xsi:type="dcterms:W3CDTF">2018-10-15T22:18:00Z</dcterms:modified>
</cp:coreProperties>
</file>